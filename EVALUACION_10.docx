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E3A" w:rsidRDefault="00841E3A">
      <w:pPr>
        <w:rPr>
          <w:noProof/>
          <w:lang w:eastAsia="es-ES"/>
        </w:rPr>
      </w:pPr>
      <w:r>
        <w:rPr>
          <w:noProof/>
          <w:lang w:eastAsia="es-ES"/>
        </w:rPr>
        <w:t>EVALUACION_10</w:t>
      </w:r>
    </w:p>
    <w:p w:rsidR="00841E3A" w:rsidRDefault="00841E3A" w:rsidP="000359A2">
      <w:pPr>
        <w:pStyle w:val="ListParagraph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Indica la frase correcta</w:t>
      </w:r>
    </w:p>
    <w:p w:rsidR="00841E3A" w:rsidRDefault="00841E3A" w:rsidP="000359A2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La comunicación informal no debe ser utilizada en la dirección de proyectos</w:t>
      </w:r>
    </w:p>
    <w:p w:rsidR="00841E3A" w:rsidRPr="000359A2" w:rsidRDefault="00841E3A" w:rsidP="000359A2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 w:rsidRPr="000359A2">
        <w:rPr>
          <w:noProof/>
          <w:u w:val="single"/>
          <w:lang w:eastAsia="es-ES"/>
        </w:rPr>
        <w:t>La comunicación informal es un tipo de comunicación que forma par te de todo el proyecto</w:t>
      </w:r>
    </w:p>
    <w:p w:rsidR="00841E3A" w:rsidRDefault="00841E3A" w:rsidP="000359A2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La comunicación informal solo tiene lugar en los niveles más bajos del proyecto</w:t>
      </w:r>
    </w:p>
    <w:p w:rsidR="00841E3A" w:rsidRDefault="00841E3A" w:rsidP="000359A2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La comunicación informal solo tiene lugar en los niveles altos del proyecto.</w:t>
      </w:r>
    </w:p>
    <w:p w:rsidR="00841E3A" w:rsidRDefault="00841E3A" w:rsidP="000359A2">
      <w:pPr>
        <w:pStyle w:val="ListParagraph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En nuestro proyecto, en la semana seis nos hemos gastado 1200 €. Tenemos un valor ganado de 1000€ para esta semana, y un presupuesto semanal de 2000€. La variación del coste es…</w:t>
      </w:r>
    </w:p>
    <w:p w:rsidR="00841E3A" w:rsidRDefault="00841E3A" w:rsidP="000359A2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No tengo elementos suficientes para el cálculo</w:t>
      </w:r>
    </w:p>
    <w:p w:rsidR="00841E3A" w:rsidRDefault="00841E3A" w:rsidP="000359A2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200</w:t>
      </w:r>
    </w:p>
    <w:p w:rsidR="00841E3A" w:rsidRDefault="00841E3A" w:rsidP="000359A2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800</w:t>
      </w:r>
    </w:p>
    <w:p w:rsidR="00841E3A" w:rsidRDefault="00841E3A" w:rsidP="000359A2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 w:rsidRPr="00C97484">
        <w:rPr>
          <w:noProof/>
          <w:u w:val="single"/>
          <w:lang w:eastAsia="es-ES"/>
        </w:rPr>
        <w:t>-200</w:t>
      </w:r>
    </w:p>
    <w:p w:rsidR="00841E3A" w:rsidRPr="00C97484" w:rsidRDefault="00841E3A" w:rsidP="00C97484">
      <w:pPr>
        <w:pStyle w:val="ListParagraph"/>
        <w:numPr>
          <w:ilvl w:val="0"/>
          <w:numId w:val="1"/>
        </w:numPr>
        <w:rPr>
          <w:noProof/>
          <w:u w:val="single"/>
          <w:lang w:eastAsia="es-ES"/>
        </w:rPr>
      </w:pPr>
      <w:r>
        <w:rPr>
          <w:noProof/>
          <w:lang w:eastAsia="es-ES"/>
        </w:rPr>
        <w:t>La línea base que permitirá la medición del rendimiento puede llegar a comprender:</w:t>
      </w:r>
    </w:p>
    <w:p w:rsidR="00841E3A" w:rsidRPr="00C97484" w:rsidRDefault="00841E3A" w:rsidP="00C97484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>
        <w:rPr>
          <w:noProof/>
          <w:lang w:eastAsia="es-ES"/>
        </w:rPr>
        <w:t>Alcance, tiempo y costes</w:t>
      </w:r>
    </w:p>
    <w:p w:rsidR="00841E3A" w:rsidRPr="00C97484" w:rsidRDefault="00841E3A" w:rsidP="00C97484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>
        <w:rPr>
          <w:noProof/>
          <w:lang w:eastAsia="es-ES"/>
        </w:rPr>
        <w:t>Parámetros técnicos</w:t>
      </w:r>
    </w:p>
    <w:p w:rsidR="00841E3A" w:rsidRPr="00C97484" w:rsidRDefault="00841E3A" w:rsidP="00C97484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>
        <w:rPr>
          <w:noProof/>
          <w:lang w:eastAsia="es-ES"/>
        </w:rPr>
        <w:t>Calidad</w:t>
      </w:r>
    </w:p>
    <w:p w:rsidR="00841E3A" w:rsidRDefault="00841E3A" w:rsidP="00C97484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 w:rsidRPr="00C97484">
        <w:rPr>
          <w:noProof/>
          <w:u w:val="single"/>
          <w:lang w:eastAsia="es-ES"/>
        </w:rPr>
        <w:t>Las tres respuestas son correc tas.</w:t>
      </w:r>
    </w:p>
    <w:p w:rsidR="00841E3A" w:rsidRPr="00C46974" w:rsidRDefault="00841E3A" w:rsidP="00C46974">
      <w:pPr>
        <w:pStyle w:val="ListParagraph"/>
        <w:numPr>
          <w:ilvl w:val="0"/>
          <w:numId w:val="1"/>
        </w:numPr>
        <w:rPr>
          <w:noProof/>
          <w:u w:val="single"/>
          <w:lang w:eastAsia="es-ES"/>
        </w:rPr>
      </w:pPr>
      <w:r>
        <w:rPr>
          <w:noProof/>
          <w:lang w:eastAsia="es-ES"/>
        </w:rPr>
        <w:t>Informar del rendimiento</w:t>
      </w:r>
    </w:p>
    <w:p w:rsidR="00841E3A" w:rsidRPr="00C46974" w:rsidRDefault="00841E3A" w:rsidP="00C46974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>
        <w:rPr>
          <w:noProof/>
          <w:lang w:eastAsia="es-ES"/>
        </w:rPr>
        <w:t>Es un proceso de planificación</w:t>
      </w:r>
    </w:p>
    <w:p w:rsidR="00841E3A" w:rsidRPr="00C46974" w:rsidRDefault="00841E3A" w:rsidP="00C46974">
      <w:pPr>
        <w:pStyle w:val="ListParagraph"/>
        <w:numPr>
          <w:ilvl w:val="1"/>
          <w:numId w:val="1"/>
        </w:numPr>
        <w:rPr>
          <w:noProof/>
          <w:lang w:eastAsia="es-ES"/>
        </w:rPr>
      </w:pPr>
      <w:r w:rsidRPr="00C46974">
        <w:rPr>
          <w:noProof/>
          <w:lang w:eastAsia="es-ES"/>
        </w:rPr>
        <w:t>Es un proceso de cierre</w:t>
      </w:r>
    </w:p>
    <w:p w:rsidR="00841E3A" w:rsidRPr="00926336" w:rsidRDefault="00841E3A" w:rsidP="00C46974">
      <w:pPr>
        <w:pStyle w:val="ListParagraph"/>
        <w:numPr>
          <w:ilvl w:val="1"/>
          <w:numId w:val="1"/>
        </w:numPr>
        <w:rPr>
          <w:noProof/>
          <w:color w:val="FF0000"/>
          <w:u w:val="single"/>
          <w:lang w:eastAsia="es-ES"/>
        </w:rPr>
      </w:pPr>
      <w:r w:rsidRPr="00926336">
        <w:rPr>
          <w:noProof/>
          <w:color w:val="FF0000"/>
          <w:lang w:eastAsia="es-ES"/>
        </w:rPr>
        <w:t>Es un proceso de seguimiento y control</w:t>
      </w:r>
    </w:p>
    <w:p w:rsidR="00841E3A" w:rsidRPr="00C46974" w:rsidRDefault="00841E3A" w:rsidP="00C46974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 w:rsidRPr="00C46974">
        <w:rPr>
          <w:noProof/>
          <w:u w:val="single"/>
          <w:lang w:eastAsia="es-ES"/>
        </w:rPr>
        <w:t>Es un proceso de ejecución</w:t>
      </w:r>
    </w:p>
    <w:p w:rsidR="00841E3A" w:rsidRDefault="00841E3A" w:rsidP="00C46974">
      <w:pPr>
        <w:pStyle w:val="ListParagraph"/>
        <w:numPr>
          <w:ilvl w:val="0"/>
          <w:numId w:val="1"/>
        </w:numPr>
        <w:rPr>
          <w:noProof/>
          <w:lang w:eastAsia="es-ES"/>
        </w:rPr>
      </w:pPr>
      <w:r w:rsidRPr="00C46974">
        <w:rPr>
          <w:noProof/>
          <w:lang w:eastAsia="es-ES"/>
        </w:rPr>
        <w:t>Si ten</w:t>
      </w:r>
      <w:r>
        <w:rPr>
          <w:noProof/>
          <w:lang w:eastAsia="es-ES"/>
        </w:rPr>
        <w:t>emos un proyecto de cinco interesados, cuántos canales de información tendremos??</w:t>
      </w:r>
    </w:p>
    <w:p w:rsidR="00841E3A" w:rsidRDefault="00841E3A" w:rsidP="00C4697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5</w:t>
      </w:r>
    </w:p>
    <w:p w:rsidR="00841E3A" w:rsidRPr="00C46974" w:rsidRDefault="00841E3A" w:rsidP="00C46974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 w:rsidRPr="00C46974">
        <w:rPr>
          <w:noProof/>
          <w:u w:val="single"/>
          <w:lang w:eastAsia="es-ES"/>
        </w:rPr>
        <w:t>10</w:t>
      </w:r>
    </w:p>
    <w:p w:rsidR="00841E3A" w:rsidRDefault="00841E3A" w:rsidP="00C4697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20</w:t>
      </w:r>
    </w:p>
    <w:p w:rsidR="00841E3A" w:rsidRDefault="00841E3A" w:rsidP="00C4697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9</w:t>
      </w:r>
    </w:p>
    <w:p w:rsidR="00841E3A" w:rsidRDefault="00841E3A" w:rsidP="00C46974">
      <w:pPr>
        <w:pStyle w:val="ListParagraph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Algunos de estos conceptos afectan a la tecnología de las comunicaciones</w:t>
      </w:r>
    </w:p>
    <w:p w:rsidR="00841E3A" w:rsidRDefault="00841E3A" w:rsidP="00C4697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Capacidad y velocidad</w:t>
      </w:r>
    </w:p>
    <w:p w:rsidR="00841E3A" w:rsidRPr="00F55864" w:rsidRDefault="00841E3A" w:rsidP="00C46974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 w:rsidRPr="00F55864">
        <w:rPr>
          <w:noProof/>
          <w:u w:val="single"/>
          <w:lang w:eastAsia="es-ES"/>
        </w:rPr>
        <w:t>Mensa</w:t>
      </w:r>
      <w:r>
        <w:rPr>
          <w:noProof/>
          <w:u w:val="single"/>
          <w:lang w:eastAsia="es-ES"/>
        </w:rPr>
        <w:t>j</w:t>
      </w:r>
      <w:r w:rsidRPr="00F55864">
        <w:rPr>
          <w:noProof/>
          <w:u w:val="single"/>
          <w:lang w:eastAsia="es-ES"/>
        </w:rPr>
        <w:t>e y código</w:t>
      </w:r>
    </w:p>
    <w:p w:rsidR="00841E3A" w:rsidRDefault="00841E3A" w:rsidP="00C4697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Precisión y exhaustividad</w:t>
      </w:r>
    </w:p>
    <w:p w:rsidR="00841E3A" w:rsidRPr="00926336" w:rsidRDefault="00841E3A" w:rsidP="00C46974">
      <w:pPr>
        <w:pStyle w:val="ListParagraph"/>
        <w:numPr>
          <w:ilvl w:val="1"/>
          <w:numId w:val="1"/>
        </w:numPr>
        <w:rPr>
          <w:noProof/>
          <w:color w:val="FF0000"/>
          <w:lang w:eastAsia="es-ES"/>
        </w:rPr>
      </w:pPr>
      <w:r w:rsidRPr="00926336">
        <w:rPr>
          <w:noProof/>
          <w:color w:val="FF0000"/>
          <w:lang w:eastAsia="es-ES"/>
        </w:rPr>
        <w:t>Personal previsto y disponibilidad</w:t>
      </w:r>
    </w:p>
    <w:p w:rsidR="00841E3A" w:rsidRDefault="00841E3A" w:rsidP="00F55864">
      <w:pPr>
        <w:pStyle w:val="ListParagraph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SV=EV-AC esta formula nos la podemos encontrar en:</w:t>
      </w:r>
    </w:p>
    <w:p w:rsidR="00841E3A" w:rsidRDefault="00841E3A" w:rsidP="00F5586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Plan de comunicación</w:t>
      </w:r>
    </w:p>
    <w:p w:rsidR="00841E3A" w:rsidRDefault="00841E3A" w:rsidP="00F5586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La distribución de la información</w:t>
      </w:r>
    </w:p>
    <w:p w:rsidR="00841E3A" w:rsidRPr="00F55864" w:rsidRDefault="00841E3A" w:rsidP="00F55864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 w:rsidRPr="00F55864">
        <w:rPr>
          <w:noProof/>
          <w:u w:val="single"/>
          <w:lang w:eastAsia="es-ES"/>
        </w:rPr>
        <w:t>Informe de rendimiento</w:t>
      </w:r>
    </w:p>
    <w:p w:rsidR="00841E3A" w:rsidRDefault="00841E3A" w:rsidP="00F5586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Numero de canales de comunicación.</w:t>
      </w:r>
    </w:p>
    <w:p w:rsidR="00841E3A" w:rsidRDefault="00841E3A" w:rsidP="002E40E4">
      <w:pPr>
        <w:pStyle w:val="ListParagraph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Las polémicas son tratadas en..</w:t>
      </w:r>
    </w:p>
    <w:p w:rsidR="00841E3A" w:rsidRPr="002E40E4" w:rsidRDefault="00841E3A" w:rsidP="002E40E4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 w:rsidRPr="002E40E4">
        <w:rPr>
          <w:noProof/>
          <w:u w:val="single"/>
          <w:lang w:eastAsia="es-ES"/>
        </w:rPr>
        <w:t>La resolución de conflictos</w:t>
      </w:r>
    </w:p>
    <w:p w:rsidR="00841E3A" w:rsidRDefault="00841E3A" w:rsidP="002E40E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La gestión de los interesados</w:t>
      </w:r>
    </w:p>
    <w:p w:rsidR="00841E3A" w:rsidRPr="00926336" w:rsidRDefault="00841E3A" w:rsidP="002E40E4">
      <w:pPr>
        <w:pStyle w:val="ListParagraph"/>
        <w:numPr>
          <w:ilvl w:val="1"/>
          <w:numId w:val="1"/>
        </w:numPr>
        <w:rPr>
          <w:noProof/>
          <w:color w:val="FF0000"/>
          <w:lang w:eastAsia="es-ES"/>
        </w:rPr>
      </w:pPr>
      <w:r w:rsidRPr="00926336">
        <w:rPr>
          <w:noProof/>
          <w:color w:val="FF0000"/>
          <w:lang w:eastAsia="es-ES"/>
        </w:rPr>
        <w:t>La planificación de la comunicación</w:t>
      </w:r>
    </w:p>
    <w:p w:rsidR="00841E3A" w:rsidRDefault="00841E3A" w:rsidP="002E40E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No son materias de la gestión de la comunicación, sino de la de rrhh</w:t>
      </w:r>
    </w:p>
    <w:p w:rsidR="00841E3A" w:rsidRDefault="00841E3A" w:rsidP="002E40E4">
      <w:pPr>
        <w:pStyle w:val="ListParagraph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Hemos completado un 85% de una fase del proyecto con un presupuesto de 50000. Cuál es el valor ganado?</w:t>
      </w:r>
    </w:p>
    <w:p w:rsidR="00841E3A" w:rsidRDefault="00841E3A" w:rsidP="002E40E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No tenemos suficientes datos</w:t>
      </w:r>
    </w:p>
    <w:p w:rsidR="00841E3A" w:rsidRPr="00926336" w:rsidRDefault="00841E3A" w:rsidP="002E40E4">
      <w:pPr>
        <w:pStyle w:val="ListParagraph"/>
        <w:numPr>
          <w:ilvl w:val="1"/>
          <w:numId w:val="1"/>
        </w:numPr>
        <w:rPr>
          <w:noProof/>
          <w:color w:val="FF0000"/>
          <w:lang w:eastAsia="es-ES"/>
        </w:rPr>
      </w:pPr>
      <w:r w:rsidRPr="00926336">
        <w:rPr>
          <w:noProof/>
          <w:color w:val="FF0000"/>
          <w:lang w:eastAsia="es-ES"/>
        </w:rPr>
        <w:t>40500,5</w:t>
      </w:r>
    </w:p>
    <w:p w:rsidR="00841E3A" w:rsidRPr="002E40E4" w:rsidRDefault="00841E3A" w:rsidP="002E40E4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 w:rsidRPr="002E40E4">
        <w:rPr>
          <w:noProof/>
          <w:u w:val="single"/>
          <w:lang w:eastAsia="es-ES"/>
        </w:rPr>
        <w:t>42500</w:t>
      </w:r>
    </w:p>
    <w:p w:rsidR="00841E3A" w:rsidRDefault="00841E3A" w:rsidP="002E40E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45000</w:t>
      </w:r>
    </w:p>
    <w:p w:rsidR="00841E3A" w:rsidRDefault="00841E3A" w:rsidP="002E40E4">
      <w:pPr>
        <w:pStyle w:val="ListParagraph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En la fórmula n(n-1)/2 , n representa:</w:t>
      </w:r>
    </w:p>
    <w:p w:rsidR="00841E3A" w:rsidRDefault="00841E3A" w:rsidP="002E40E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El valor añadido</w:t>
      </w:r>
    </w:p>
    <w:p w:rsidR="00841E3A" w:rsidRDefault="00841E3A" w:rsidP="002E40E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Numero de canales</w:t>
      </w:r>
    </w:p>
    <w:p w:rsidR="00841E3A" w:rsidRPr="002E40E4" w:rsidRDefault="00841E3A" w:rsidP="002E40E4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 w:rsidRPr="002E40E4">
        <w:rPr>
          <w:noProof/>
          <w:u w:val="single"/>
          <w:lang w:eastAsia="es-ES"/>
        </w:rPr>
        <w:t>Numero de intervinientes</w:t>
      </w:r>
    </w:p>
    <w:p w:rsidR="00841E3A" w:rsidRDefault="00841E3A" w:rsidP="002E40E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Las actividades del proceso</w:t>
      </w:r>
    </w:p>
    <w:p w:rsidR="00841E3A" w:rsidRDefault="00841E3A" w:rsidP="002E40E4">
      <w:pPr>
        <w:pStyle w:val="ListParagraph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Los sistemas de recuperación de la información utiliza como medios</w:t>
      </w:r>
    </w:p>
    <w:p w:rsidR="00841E3A" w:rsidRPr="002E40E4" w:rsidRDefault="00841E3A" w:rsidP="002E40E4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 w:rsidRPr="002E40E4">
        <w:rPr>
          <w:noProof/>
          <w:u w:val="single"/>
          <w:lang w:eastAsia="es-ES"/>
        </w:rPr>
        <w:t>Las tres siguientes son correctas</w:t>
      </w:r>
    </w:p>
    <w:p w:rsidR="00841E3A" w:rsidRDefault="00841E3A" w:rsidP="002E40E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Sistemas manuales de archivo</w:t>
      </w:r>
    </w:p>
    <w:p w:rsidR="00841E3A" w:rsidRDefault="00841E3A" w:rsidP="002E40E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Bases de datos electrónicas</w:t>
      </w:r>
    </w:p>
    <w:p w:rsidR="00841E3A" w:rsidRDefault="00841E3A" w:rsidP="002E40E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Software de gestión de proyectos</w:t>
      </w:r>
    </w:p>
    <w:p w:rsidR="00841E3A" w:rsidRDefault="00841E3A" w:rsidP="002E40E4">
      <w:pPr>
        <w:pStyle w:val="ListParagraph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Las asunciones específicas que afectan a la planificación de las comunicaciones</w:t>
      </w:r>
    </w:p>
    <w:p w:rsidR="00841E3A" w:rsidRDefault="00841E3A" w:rsidP="002E40E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No deben ser admitidas</w:t>
      </w:r>
    </w:p>
    <w:p w:rsidR="00841E3A" w:rsidRDefault="00841E3A" w:rsidP="002E40E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Son comunes a toda la organización</w:t>
      </w:r>
    </w:p>
    <w:p w:rsidR="00841E3A" w:rsidRDefault="00841E3A" w:rsidP="002E40E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Son comunes a los proyectos del cliente</w:t>
      </w:r>
    </w:p>
    <w:p w:rsidR="00841E3A" w:rsidRDefault="00841E3A" w:rsidP="002E40E4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 w:rsidRPr="007B7DC4">
        <w:rPr>
          <w:noProof/>
          <w:u w:val="single"/>
          <w:lang w:eastAsia="es-ES"/>
        </w:rPr>
        <w:t>Son particulares del proyecto.</w:t>
      </w:r>
    </w:p>
    <w:p w:rsidR="00841E3A" w:rsidRDefault="00841E3A" w:rsidP="007B7DC4">
      <w:pPr>
        <w:pStyle w:val="ListParagraph"/>
        <w:numPr>
          <w:ilvl w:val="0"/>
          <w:numId w:val="1"/>
        </w:numPr>
        <w:rPr>
          <w:noProof/>
          <w:lang w:eastAsia="es-ES"/>
        </w:rPr>
      </w:pPr>
      <w:r w:rsidRPr="007B7DC4">
        <w:rPr>
          <w:noProof/>
          <w:lang w:eastAsia="es-ES"/>
        </w:rPr>
        <w:t xml:space="preserve">Cual </w:t>
      </w:r>
      <w:r>
        <w:rPr>
          <w:noProof/>
          <w:lang w:eastAsia="es-ES"/>
        </w:rPr>
        <w:t>de estos procesos de comunicación son de la fase de ejecución?</w:t>
      </w:r>
    </w:p>
    <w:p w:rsidR="00841E3A" w:rsidRPr="00926336" w:rsidRDefault="00841E3A" w:rsidP="007B7DC4">
      <w:pPr>
        <w:pStyle w:val="ListParagraph"/>
        <w:numPr>
          <w:ilvl w:val="1"/>
          <w:numId w:val="1"/>
        </w:numPr>
        <w:rPr>
          <w:noProof/>
          <w:color w:val="FF0000"/>
          <w:lang w:eastAsia="es-ES"/>
        </w:rPr>
      </w:pPr>
      <w:r w:rsidRPr="00926336">
        <w:rPr>
          <w:noProof/>
          <w:color w:val="FF0000"/>
          <w:lang w:eastAsia="es-ES"/>
        </w:rPr>
        <w:t>Distribución</w:t>
      </w:r>
    </w:p>
    <w:p w:rsidR="00841E3A" w:rsidRPr="007B7DC4" w:rsidRDefault="00841E3A" w:rsidP="007B7DC4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 w:rsidRPr="007B7DC4">
        <w:rPr>
          <w:noProof/>
          <w:u w:val="single"/>
          <w:lang w:eastAsia="es-ES"/>
        </w:rPr>
        <w:t>Informe de rendimiento</w:t>
      </w:r>
    </w:p>
    <w:p w:rsidR="00841E3A" w:rsidRDefault="00841E3A" w:rsidP="007B7DC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Gestión de los interesados</w:t>
      </w:r>
    </w:p>
    <w:p w:rsidR="00841E3A" w:rsidRDefault="00841E3A" w:rsidP="007B7DC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Los tres anteriores.</w:t>
      </w:r>
    </w:p>
    <w:p w:rsidR="00841E3A" w:rsidRDefault="00841E3A" w:rsidP="007B7DC4">
      <w:pPr>
        <w:pStyle w:val="ListParagraph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Los dos técnicos del proyecto conversan en la cafetería acerca del proyecto. Esto es..</w:t>
      </w:r>
    </w:p>
    <w:p w:rsidR="00841E3A" w:rsidRDefault="00841E3A" w:rsidP="007B7DC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No es relevante para el proyecto</w:t>
      </w:r>
    </w:p>
    <w:p w:rsidR="00841E3A" w:rsidRPr="007B7DC4" w:rsidRDefault="00841E3A" w:rsidP="007B7DC4">
      <w:pPr>
        <w:pStyle w:val="ListParagraph"/>
        <w:numPr>
          <w:ilvl w:val="1"/>
          <w:numId w:val="1"/>
        </w:numPr>
        <w:rPr>
          <w:noProof/>
          <w:u w:val="single"/>
          <w:lang w:eastAsia="es-ES"/>
        </w:rPr>
      </w:pPr>
      <w:r w:rsidRPr="007B7DC4">
        <w:rPr>
          <w:noProof/>
          <w:u w:val="single"/>
          <w:lang w:eastAsia="es-ES"/>
        </w:rPr>
        <w:t>Comunicación verbal, informal y horizontal</w:t>
      </w:r>
    </w:p>
    <w:p w:rsidR="00841E3A" w:rsidRDefault="00841E3A" w:rsidP="007B7DC4">
      <w:pPr>
        <w:pStyle w:val="ListParagraph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Comunicación verbal, informal y vertical</w:t>
      </w:r>
    </w:p>
    <w:p w:rsidR="00841E3A" w:rsidRDefault="00841E3A" w:rsidP="007B7DC4">
      <w:pPr>
        <w:pStyle w:val="ListParagraph"/>
        <w:numPr>
          <w:ilvl w:val="1"/>
          <w:numId w:val="1"/>
        </w:numPr>
      </w:pPr>
      <w:r>
        <w:rPr>
          <w:noProof/>
          <w:lang w:eastAsia="es-ES"/>
        </w:rPr>
        <w:t>Comunicación verbal, formal y horizontal</w:t>
      </w:r>
    </w:p>
    <w:p w:rsidR="00841E3A" w:rsidRDefault="00841E3A" w:rsidP="007B7DC4">
      <w:pPr>
        <w:pStyle w:val="ListParagraph"/>
        <w:numPr>
          <w:ilvl w:val="0"/>
          <w:numId w:val="1"/>
        </w:numPr>
      </w:pPr>
      <w:r>
        <w:rPr>
          <w:noProof/>
          <w:lang w:eastAsia="es-ES"/>
        </w:rPr>
        <w:t>El equipo del proyecto se reunirá los viernes por la mañana para evaluar la semana y preparar la siguiente. Esto es parte de..</w:t>
      </w:r>
    </w:p>
    <w:p w:rsidR="00841E3A" w:rsidRPr="00926336" w:rsidRDefault="00841E3A" w:rsidP="007B7DC4">
      <w:pPr>
        <w:pStyle w:val="ListParagraph"/>
        <w:numPr>
          <w:ilvl w:val="1"/>
          <w:numId w:val="1"/>
        </w:numPr>
        <w:rPr>
          <w:color w:val="FF0000"/>
        </w:rPr>
      </w:pPr>
      <w:r w:rsidRPr="00926336">
        <w:rPr>
          <w:noProof/>
          <w:color w:val="FF0000"/>
          <w:lang w:eastAsia="es-ES"/>
        </w:rPr>
        <w:t>Reuniones de revisión del estado de la situación</w:t>
      </w:r>
    </w:p>
    <w:p w:rsidR="00841E3A" w:rsidRPr="007B7DC4" w:rsidRDefault="00841E3A" w:rsidP="007B7DC4">
      <w:pPr>
        <w:pStyle w:val="ListParagraph"/>
        <w:numPr>
          <w:ilvl w:val="1"/>
          <w:numId w:val="1"/>
        </w:numPr>
        <w:rPr>
          <w:u w:val="single"/>
        </w:rPr>
      </w:pPr>
      <w:r w:rsidRPr="007B7DC4">
        <w:rPr>
          <w:noProof/>
          <w:u w:val="single"/>
          <w:lang w:eastAsia="es-ES"/>
        </w:rPr>
        <w:t>Parte del informe de rendimiento del proyecto</w:t>
      </w:r>
    </w:p>
    <w:p w:rsidR="00841E3A" w:rsidRDefault="00841E3A" w:rsidP="007B7DC4">
      <w:pPr>
        <w:pStyle w:val="ListParagraph"/>
        <w:numPr>
          <w:ilvl w:val="1"/>
          <w:numId w:val="1"/>
        </w:numPr>
      </w:pPr>
      <w:r>
        <w:rPr>
          <w:noProof/>
          <w:lang w:eastAsia="es-ES"/>
        </w:rPr>
        <w:t>Parte del informe de rendimiento de los interesados</w:t>
      </w:r>
    </w:p>
    <w:p w:rsidR="00841E3A" w:rsidRDefault="00841E3A" w:rsidP="007B7DC4">
      <w:pPr>
        <w:pStyle w:val="ListParagraph"/>
        <w:numPr>
          <w:ilvl w:val="1"/>
          <w:numId w:val="1"/>
        </w:numPr>
      </w:pPr>
      <w:r>
        <w:rPr>
          <w:noProof/>
          <w:lang w:eastAsia="es-ES"/>
        </w:rPr>
        <w:t>La distribución de la información.</w:t>
      </w:r>
    </w:p>
    <w:p w:rsidR="00841E3A" w:rsidRDefault="00841E3A" w:rsidP="007B7DC4">
      <w:pPr>
        <w:pStyle w:val="ListParagraph"/>
        <w:numPr>
          <w:ilvl w:val="0"/>
          <w:numId w:val="1"/>
        </w:numPr>
      </w:pPr>
      <w:r>
        <w:rPr>
          <w:noProof/>
          <w:lang w:eastAsia="es-ES"/>
        </w:rPr>
        <w:t>Cual es el motivov de distribuir la información del proyecto</w:t>
      </w:r>
    </w:p>
    <w:p w:rsidR="00841E3A" w:rsidRDefault="00841E3A" w:rsidP="007B7DC4">
      <w:pPr>
        <w:pStyle w:val="ListParagraph"/>
        <w:numPr>
          <w:ilvl w:val="1"/>
          <w:numId w:val="1"/>
        </w:numPr>
      </w:pPr>
      <w:r>
        <w:rPr>
          <w:noProof/>
          <w:lang w:eastAsia="es-ES"/>
        </w:rPr>
        <w:t>Crear un archivo de la información del proyecto que pueda ser usdo por otros proeyctos</w:t>
      </w:r>
    </w:p>
    <w:p w:rsidR="00841E3A" w:rsidRPr="007B7DC4" w:rsidRDefault="00841E3A" w:rsidP="007B7DC4">
      <w:pPr>
        <w:pStyle w:val="ListParagraph"/>
        <w:numPr>
          <w:ilvl w:val="1"/>
          <w:numId w:val="1"/>
        </w:numPr>
        <w:rPr>
          <w:u w:val="single"/>
        </w:rPr>
      </w:pPr>
      <w:r w:rsidRPr="007B7DC4">
        <w:rPr>
          <w:noProof/>
          <w:u w:val="single"/>
          <w:lang w:eastAsia="es-ES"/>
        </w:rPr>
        <w:t>Informar a los interesados de los resultados del proyecto de manera oportuna</w:t>
      </w:r>
    </w:p>
    <w:p w:rsidR="00841E3A" w:rsidRDefault="00841E3A" w:rsidP="007B7DC4">
      <w:pPr>
        <w:pStyle w:val="ListParagraph"/>
        <w:numPr>
          <w:ilvl w:val="1"/>
          <w:numId w:val="1"/>
        </w:numPr>
      </w:pPr>
      <w:r>
        <w:rPr>
          <w:noProof/>
          <w:lang w:eastAsia="es-ES"/>
        </w:rPr>
        <w:t>Asegurar el apoyo del proyecto</w:t>
      </w:r>
    </w:p>
    <w:p w:rsidR="00841E3A" w:rsidRDefault="00841E3A" w:rsidP="007B7DC4">
      <w:pPr>
        <w:pStyle w:val="ListParagraph"/>
        <w:numPr>
          <w:ilvl w:val="1"/>
          <w:numId w:val="1"/>
        </w:numPr>
      </w:pPr>
      <w:r>
        <w:rPr>
          <w:noProof/>
          <w:lang w:eastAsia="es-ES"/>
        </w:rPr>
        <w:t>Resolver conflictos entre los miembros del proyecto.</w:t>
      </w:r>
    </w:p>
    <w:p w:rsidR="00841E3A" w:rsidRDefault="00841E3A" w:rsidP="007B7DC4">
      <w:pPr>
        <w:pStyle w:val="ListParagraph"/>
        <w:numPr>
          <w:ilvl w:val="0"/>
          <w:numId w:val="1"/>
        </w:numPr>
      </w:pPr>
      <w:r>
        <w:rPr>
          <w:noProof/>
          <w:lang w:eastAsia="es-ES"/>
        </w:rPr>
        <w:t>En nuestro proyecto, en la semana seis nos hemos gastado 1200 € sobre un presupuesto de 2000€ para esta semana. La variación de coste es…</w:t>
      </w:r>
    </w:p>
    <w:p w:rsidR="00841E3A" w:rsidRPr="00926336" w:rsidRDefault="00841E3A" w:rsidP="007B7DC4">
      <w:pPr>
        <w:pStyle w:val="ListParagraph"/>
        <w:numPr>
          <w:ilvl w:val="1"/>
          <w:numId w:val="1"/>
        </w:numPr>
        <w:rPr>
          <w:color w:val="FF0000"/>
        </w:rPr>
      </w:pPr>
      <w:r w:rsidRPr="00926336">
        <w:rPr>
          <w:noProof/>
          <w:color w:val="FF0000"/>
          <w:lang w:eastAsia="es-ES"/>
        </w:rPr>
        <w:t>No tengo elementos suficientes para el cálculo</w:t>
      </w:r>
    </w:p>
    <w:p w:rsidR="00841E3A" w:rsidRDefault="00841E3A" w:rsidP="007B7DC4">
      <w:pPr>
        <w:pStyle w:val="ListParagraph"/>
        <w:numPr>
          <w:ilvl w:val="1"/>
          <w:numId w:val="1"/>
        </w:numPr>
      </w:pPr>
      <w:r>
        <w:rPr>
          <w:noProof/>
          <w:lang w:eastAsia="es-ES"/>
        </w:rPr>
        <w:t>200</w:t>
      </w:r>
    </w:p>
    <w:p w:rsidR="00841E3A" w:rsidRPr="007B7DC4" w:rsidRDefault="00841E3A" w:rsidP="007B7DC4">
      <w:pPr>
        <w:pStyle w:val="ListParagraph"/>
        <w:numPr>
          <w:ilvl w:val="1"/>
          <w:numId w:val="1"/>
        </w:numPr>
        <w:rPr>
          <w:u w:val="single"/>
        </w:rPr>
      </w:pPr>
      <w:r w:rsidRPr="007B7DC4">
        <w:rPr>
          <w:noProof/>
          <w:u w:val="single"/>
          <w:lang w:eastAsia="es-ES"/>
        </w:rPr>
        <w:t>800</w:t>
      </w:r>
    </w:p>
    <w:p w:rsidR="00841E3A" w:rsidRDefault="00841E3A" w:rsidP="007B7DC4">
      <w:pPr>
        <w:pStyle w:val="ListParagraph"/>
        <w:numPr>
          <w:ilvl w:val="1"/>
          <w:numId w:val="1"/>
        </w:numPr>
      </w:pPr>
      <w:r>
        <w:rPr>
          <w:noProof/>
          <w:lang w:eastAsia="es-ES"/>
        </w:rPr>
        <w:t>-200</w:t>
      </w:r>
    </w:p>
    <w:p w:rsidR="00841E3A" w:rsidRDefault="00841E3A" w:rsidP="007B7DC4">
      <w:pPr>
        <w:pStyle w:val="ListParagraph"/>
        <w:numPr>
          <w:ilvl w:val="0"/>
          <w:numId w:val="1"/>
        </w:numPr>
      </w:pPr>
      <w:r>
        <w:rPr>
          <w:noProof/>
          <w:lang w:eastAsia="es-ES"/>
        </w:rPr>
        <w:t>Indica cual de estos elementos no forman parte del plan de comunicación.</w:t>
      </w:r>
    </w:p>
    <w:p w:rsidR="00841E3A" w:rsidRDefault="00841E3A" w:rsidP="007B7DC4">
      <w:pPr>
        <w:pStyle w:val="ListParagraph"/>
        <w:numPr>
          <w:ilvl w:val="1"/>
          <w:numId w:val="1"/>
        </w:numPr>
      </w:pPr>
      <w:r>
        <w:rPr>
          <w:noProof/>
          <w:lang w:eastAsia="es-ES"/>
        </w:rPr>
        <w:t>Requisitos de ocmunicaciónes de los interesados</w:t>
      </w:r>
    </w:p>
    <w:p w:rsidR="00841E3A" w:rsidRDefault="00841E3A" w:rsidP="007B7DC4">
      <w:pPr>
        <w:pStyle w:val="ListParagraph"/>
        <w:numPr>
          <w:ilvl w:val="1"/>
          <w:numId w:val="1"/>
        </w:numPr>
      </w:pPr>
      <w:r>
        <w:rPr>
          <w:noProof/>
          <w:lang w:eastAsia="es-ES"/>
        </w:rPr>
        <w:t>Frecuencia de la información</w:t>
      </w:r>
    </w:p>
    <w:p w:rsidR="00841E3A" w:rsidRDefault="00841E3A" w:rsidP="007B7DC4">
      <w:pPr>
        <w:pStyle w:val="ListParagraph"/>
        <w:numPr>
          <w:ilvl w:val="0"/>
          <w:numId w:val="1"/>
        </w:numPr>
      </w:pPr>
      <w:r>
        <w:rPr>
          <w:noProof/>
          <w:lang w:eastAsia="es-ES"/>
        </w:rPr>
        <w:t>Uno de los miembros del equipo no podrá asistir a ninguna reunión pues se encuentra en el extranjero. Esto es..</w:t>
      </w:r>
    </w:p>
    <w:p w:rsidR="00841E3A" w:rsidRPr="007B7DC4" w:rsidRDefault="00841E3A" w:rsidP="007B7DC4">
      <w:pPr>
        <w:pStyle w:val="ListParagraph"/>
        <w:numPr>
          <w:ilvl w:val="1"/>
          <w:numId w:val="1"/>
        </w:numPr>
      </w:pPr>
      <w:r w:rsidRPr="007B7DC4">
        <w:rPr>
          <w:noProof/>
          <w:lang w:eastAsia="es-ES"/>
        </w:rPr>
        <w:t>Una asunción</w:t>
      </w:r>
    </w:p>
    <w:p w:rsidR="00841E3A" w:rsidRPr="007B7DC4" w:rsidRDefault="00841E3A" w:rsidP="007B7DC4">
      <w:pPr>
        <w:pStyle w:val="ListParagraph"/>
        <w:numPr>
          <w:ilvl w:val="1"/>
          <w:numId w:val="1"/>
        </w:numPr>
        <w:rPr>
          <w:u w:val="single"/>
        </w:rPr>
      </w:pPr>
      <w:r w:rsidRPr="007B7DC4">
        <w:rPr>
          <w:noProof/>
          <w:u w:val="single"/>
          <w:lang w:eastAsia="es-ES"/>
        </w:rPr>
        <w:t>Una restricción</w:t>
      </w:r>
    </w:p>
    <w:p w:rsidR="00841E3A" w:rsidRDefault="00841E3A" w:rsidP="007B7DC4">
      <w:pPr>
        <w:pStyle w:val="ListParagraph"/>
        <w:numPr>
          <w:ilvl w:val="1"/>
          <w:numId w:val="1"/>
        </w:numPr>
      </w:pPr>
      <w:r>
        <w:rPr>
          <w:noProof/>
          <w:lang w:eastAsia="es-ES"/>
        </w:rPr>
        <w:t xml:space="preserve">Una limitación </w:t>
      </w:r>
    </w:p>
    <w:p w:rsidR="00841E3A" w:rsidRDefault="00841E3A" w:rsidP="007B7DC4">
      <w:pPr>
        <w:pStyle w:val="ListParagraph"/>
        <w:numPr>
          <w:ilvl w:val="1"/>
          <w:numId w:val="1"/>
        </w:numPr>
      </w:pPr>
      <w:r>
        <w:rPr>
          <w:noProof/>
          <w:lang w:eastAsia="es-ES"/>
        </w:rPr>
        <w:t>Un problema técnico</w:t>
      </w:r>
    </w:p>
    <w:p w:rsidR="00841E3A" w:rsidRDefault="00841E3A" w:rsidP="007B7DC4">
      <w:pPr>
        <w:pStyle w:val="ListParagraph"/>
        <w:numPr>
          <w:ilvl w:val="0"/>
          <w:numId w:val="1"/>
        </w:numPr>
      </w:pPr>
      <w:r>
        <w:rPr>
          <w:noProof/>
          <w:lang w:eastAsia="es-ES"/>
        </w:rPr>
        <w:t xml:space="preserve">Una polémica no resuelta </w:t>
      </w:r>
    </w:p>
    <w:p w:rsidR="00841E3A" w:rsidRPr="007B7DC4" w:rsidRDefault="00841E3A" w:rsidP="007B7DC4">
      <w:pPr>
        <w:pStyle w:val="ListParagraph"/>
        <w:numPr>
          <w:ilvl w:val="1"/>
          <w:numId w:val="1"/>
        </w:numPr>
        <w:rPr>
          <w:u w:val="single"/>
        </w:rPr>
      </w:pPr>
      <w:r w:rsidRPr="007B7DC4">
        <w:rPr>
          <w:noProof/>
          <w:u w:val="single"/>
          <w:lang w:eastAsia="es-ES"/>
        </w:rPr>
        <w:t>Puede ser una importante fuente de conflictos y retrasos</w:t>
      </w:r>
    </w:p>
    <w:p w:rsidR="00841E3A" w:rsidRDefault="00841E3A" w:rsidP="007B7DC4">
      <w:pPr>
        <w:pStyle w:val="ListParagraph"/>
        <w:numPr>
          <w:ilvl w:val="1"/>
          <w:numId w:val="1"/>
        </w:numPr>
      </w:pPr>
      <w:r>
        <w:rPr>
          <w:noProof/>
          <w:lang w:eastAsia="es-ES"/>
        </w:rPr>
        <w:t>Se deja para resolver al finalizar el proyecto</w:t>
      </w:r>
    </w:p>
    <w:p w:rsidR="00841E3A" w:rsidRDefault="00841E3A" w:rsidP="007B7DC4">
      <w:pPr>
        <w:pStyle w:val="ListParagraph"/>
        <w:numPr>
          <w:ilvl w:val="1"/>
          <w:numId w:val="1"/>
        </w:numPr>
      </w:pPr>
      <w:r>
        <w:rPr>
          <w:noProof/>
          <w:lang w:eastAsia="es-ES"/>
        </w:rPr>
        <w:t>Hay que resolverla. Se parará el proyecto hasta resolverla</w:t>
      </w:r>
    </w:p>
    <w:p w:rsidR="00841E3A" w:rsidRDefault="00841E3A" w:rsidP="007B7DC4">
      <w:pPr>
        <w:pStyle w:val="ListParagraph"/>
        <w:numPr>
          <w:ilvl w:val="1"/>
          <w:numId w:val="1"/>
        </w:numPr>
      </w:pPr>
      <w:r>
        <w:rPr>
          <w:noProof/>
          <w:lang w:eastAsia="es-ES"/>
        </w:rPr>
        <w:t>Pasa al registro de polémicas no resueltas.</w:t>
      </w:r>
    </w:p>
    <w:p w:rsidR="00841E3A" w:rsidRDefault="00841E3A" w:rsidP="007B7DC4">
      <w:pPr>
        <w:pStyle w:val="ListParagraph"/>
        <w:numPr>
          <w:ilvl w:val="1"/>
          <w:numId w:val="1"/>
        </w:numPr>
      </w:pPr>
      <w:r>
        <w:br w:type="textWrapping" w:clear="all"/>
      </w:r>
    </w:p>
    <w:sectPr w:rsidR="00841E3A" w:rsidSect="00035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70089"/>
    <w:multiLevelType w:val="hybridMultilevel"/>
    <w:tmpl w:val="F0826F26"/>
    <w:lvl w:ilvl="0" w:tplc="0276D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3ED1"/>
    <w:rsid w:val="000359A2"/>
    <w:rsid w:val="001034BF"/>
    <w:rsid w:val="00120B7F"/>
    <w:rsid w:val="002E40E4"/>
    <w:rsid w:val="00623413"/>
    <w:rsid w:val="007B7DC4"/>
    <w:rsid w:val="00841E3A"/>
    <w:rsid w:val="00926336"/>
    <w:rsid w:val="00965C9E"/>
    <w:rsid w:val="00AC3ED1"/>
    <w:rsid w:val="00C46974"/>
    <w:rsid w:val="00C97484"/>
    <w:rsid w:val="00F55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B7F"/>
    <w:pPr>
      <w:spacing w:after="200" w:line="276" w:lineRule="auto"/>
    </w:pPr>
    <w:rPr>
      <w:rFonts w:cs="Calibri"/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C3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C3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359A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113</TotalTime>
  <Pages>4</Pages>
  <Words>615</Words>
  <Characters>3386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</dc:creator>
  <cp:keywords/>
  <dc:description/>
  <cp:lastModifiedBy>tbs-carbecma</cp:lastModifiedBy>
  <cp:revision>4</cp:revision>
  <dcterms:created xsi:type="dcterms:W3CDTF">2009-03-11T16:30:00Z</dcterms:created>
  <dcterms:modified xsi:type="dcterms:W3CDTF">2009-03-16T08:34:00Z</dcterms:modified>
</cp:coreProperties>
</file>